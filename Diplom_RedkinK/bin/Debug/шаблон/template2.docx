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0D" w:rsidRPr="006608FA" w:rsidRDefault="0095670D" w:rsidP="0039298F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6608FA">
        <w:rPr>
          <w:rFonts w:ascii="Times New Roman" w:hAnsi="Times New Roman"/>
          <w:b/>
          <w:sz w:val="28"/>
          <w:szCs w:val="28"/>
        </w:rPr>
        <w:t>Список на прохождение курсов по повышению квалификации на текущий {</w:t>
      </w:r>
      <w:r w:rsidRPr="006608FA">
        <w:rPr>
          <w:rFonts w:ascii="Times New Roman" w:hAnsi="Times New Roman"/>
          <w:b/>
          <w:sz w:val="28"/>
          <w:szCs w:val="28"/>
          <w:lang w:val="en-US"/>
        </w:rPr>
        <w:t>year</w:t>
      </w:r>
      <w:r w:rsidRPr="006608FA">
        <w:rPr>
          <w:rFonts w:ascii="Times New Roman" w:hAnsi="Times New Roman"/>
          <w:b/>
          <w:sz w:val="28"/>
          <w:szCs w:val="28"/>
        </w:rPr>
        <w:t>} год</w:t>
      </w:r>
    </w:p>
    <w:p w:rsidR="0095670D" w:rsidRPr="009B2DB3" w:rsidRDefault="0095670D" w:rsidP="000612D5">
      <w:pPr>
        <w:spacing w:after="120"/>
        <w:rPr>
          <w:rStyle w:val="gt-baf-cell"/>
          <w:sz w:val="24"/>
          <w:szCs w:val="24"/>
        </w:rPr>
      </w:pPr>
    </w:p>
    <w:p w:rsidR="0095670D" w:rsidRPr="009B2DB3" w:rsidRDefault="0095670D" w:rsidP="009B2DB3">
      <w:pPr>
        <w:spacing w:after="120"/>
        <w:rPr>
          <w:rStyle w:val="gt-baf-cell"/>
          <w:sz w:val="24"/>
          <w:szCs w:val="24"/>
        </w:rPr>
      </w:pPr>
    </w:p>
    <w:p w:rsidR="0095670D" w:rsidRPr="00B51CC2" w:rsidRDefault="0095670D" w:rsidP="000612D5">
      <w:pPr>
        <w:spacing w:after="120"/>
        <w:jc w:val="right"/>
        <w:rPr>
          <w:rStyle w:val="gt-baf-cell"/>
          <w:sz w:val="24"/>
          <w:szCs w:val="24"/>
          <w:lang w:val="en-US"/>
        </w:rPr>
      </w:pPr>
      <w:r>
        <w:rPr>
          <w:rStyle w:val="gt-baf-cell"/>
          <w:sz w:val="24"/>
          <w:szCs w:val="24"/>
        </w:rPr>
        <w:t>Оформил методист:</w:t>
      </w:r>
      <w:r>
        <w:rPr>
          <w:rStyle w:val="gt-baf-cell"/>
          <w:sz w:val="24"/>
          <w:szCs w:val="24"/>
        </w:rPr>
        <w:tab/>
      </w:r>
      <w:r>
        <w:rPr>
          <w:rStyle w:val="gt-baf-cell"/>
          <w:sz w:val="24"/>
          <w:szCs w:val="24"/>
          <w:lang w:val="en-US"/>
        </w:rPr>
        <w:t>{metod}</w:t>
      </w:r>
    </w:p>
    <w:sectPr w:rsidR="0095670D" w:rsidRPr="00B51CC2" w:rsidSect="008808F7">
      <w:pgSz w:w="16840" w:h="11907" w:orient="landscape" w:code="9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5E91"/>
    <w:rsid w:val="00003A73"/>
    <w:rsid w:val="00007690"/>
    <w:rsid w:val="00007D43"/>
    <w:rsid w:val="00012CBA"/>
    <w:rsid w:val="00013D4B"/>
    <w:rsid w:val="000227B7"/>
    <w:rsid w:val="00025F19"/>
    <w:rsid w:val="00030779"/>
    <w:rsid w:val="00037FED"/>
    <w:rsid w:val="000612D5"/>
    <w:rsid w:val="00065DFB"/>
    <w:rsid w:val="00077D63"/>
    <w:rsid w:val="000848AC"/>
    <w:rsid w:val="000A656D"/>
    <w:rsid w:val="000B12EE"/>
    <w:rsid w:val="000B3CF0"/>
    <w:rsid w:val="000C7F35"/>
    <w:rsid w:val="000D4434"/>
    <w:rsid w:val="000F1D5A"/>
    <w:rsid w:val="000F245F"/>
    <w:rsid w:val="001132F1"/>
    <w:rsid w:val="0016281C"/>
    <w:rsid w:val="00174D65"/>
    <w:rsid w:val="001A655F"/>
    <w:rsid w:val="001C21A8"/>
    <w:rsid w:val="001F356D"/>
    <w:rsid w:val="002241E5"/>
    <w:rsid w:val="00265D49"/>
    <w:rsid w:val="00283FFC"/>
    <w:rsid w:val="00287B20"/>
    <w:rsid w:val="002900A2"/>
    <w:rsid w:val="002941A5"/>
    <w:rsid w:val="002D1DB6"/>
    <w:rsid w:val="00321F2E"/>
    <w:rsid w:val="00331E32"/>
    <w:rsid w:val="00356854"/>
    <w:rsid w:val="0038452D"/>
    <w:rsid w:val="0039298F"/>
    <w:rsid w:val="003C33EA"/>
    <w:rsid w:val="003C7591"/>
    <w:rsid w:val="003F3498"/>
    <w:rsid w:val="0040133A"/>
    <w:rsid w:val="004073DA"/>
    <w:rsid w:val="00422008"/>
    <w:rsid w:val="00422421"/>
    <w:rsid w:val="00430372"/>
    <w:rsid w:val="0044107F"/>
    <w:rsid w:val="00443630"/>
    <w:rsid w:val="004566A9"/>
    <w:rsid w:val="0048049D"/>
    <w:rsid w:val="00480A34"/>
    <w:rsid w:val="00493FCE"/>
    <w:rsid w:val="004B2D03"/>
    <w:rsid w:val="004B6A0A"/>
    <w:rsid w:val="004E64A2"/>
    <w:rsid w:val="005072D7"/>
    <w:rsid w:val="005670E0"/>
    <w:rsid w:val="005730AC"/>
    <w:rsid w:val="00586BA6"/>
    <w:rsid w:val="00592AB9"/>
    <w:rsid w:val="005E6F3F"/>
    <w:rsid w:val="005F322D"/>
    <w:rsid w:val="005F6C5C"/>
    <w:rsid w:val="00606D9F"/>
    <w:rsid w:val="00613434"/>
    <w:rsid w:val="006168A5"/>
    <w:rsid w:val="006243BB"/>
    <w:rsid w:val="0062733B"/>
    <w:rsid w:val="00640E87"/>
    <w:rsid w:val="0064641D"/>
    <w:rsid w:val="006472D8"/>
    <w:rsid w:val="006608FA"/>
    <w:rsid w:val="00664D77"/>
    <w:rsid w:val="00680C7E"/>
    <w:rsid w:val="006917E4"/>
    <w:rsid w:val="006D6157"/>
    <w:rsid w:val="00712085"/>
    <w:rsid w:val="00737FC6"/>
    <w:rsid w:val="0074114C"/>
    <w:rsid w:val="00743545"/>
    <w:rsid w:val="007B4F71"/>
    <w:rsid w:val="007D12BF"/>
    <w:rsid w:val="007D6C61"/>
    <w:rsid w:val="007D7E8F"/>
    <w:rsid w:val="007E469E"/>
    <w:rsid w:val="00823C11"/>
    <w:rsid w:val="00833317"/>
    <w:rsid w:val="00833532"/>
    <w:rsid w:val="0083365F"/>
    <w:rsid w:val="00835E91"/>
    <w:rsid w:val="00855644"/>
    <w:rsid w:val="008808F7"/>
    <w:rsid w:val="008B68DC"/>
    <w:rsid w:val="008D27CB"/>
    <w:rsid w:val="008E25C9"/>
    <w:rsid w:val="00910CD2"/>
    <w:rsid w:val="00931138"/>
    <w:rsid w:val="00932B62"/>
    <w:rsid w:val="00953E6A"/>
    <w:rsid w:val="0095670D"/>
    <w:rsid w:val="00970AAE"/>
    <w:rsid w:val="00976501"/>
    <w:rsid w:val="009930FF"/>
    <w:rsid w:val="009A043A"/>
    <w:rsid w:val="009A0E31"/>
    <w:rsid w:val="009A3D29"/>
    <w:rsid w:val="009B2DB3"/>
    <w:rsid w:val="009B34E9"/>
    <w:rsid w:val="009E6ADF"/>
    <w:rsid w:val="00A4689A"/>
    <w:rsid w:val="00A570E2"/>
    <w:rsid w:val="00A74022"/>
    <w:rsid w:val="00A84C2F"/>
    <w:rsid w:val="00A90BFD"/>
    <w:rsid w:val="00A939D9"/>
    <w:rsid w:val="00AC1C0A"/>
    <w:rsid w:val="00AC3F21"/>
    <w:rsid w:val="00AC42CE"/>
    <w:rsid w:val="00B11B99"/>
    <w:rsid w:val="00B13D43"/>
    <w:rsid w:val="00B147DE"/>
    <w:rsid w:val="00B34869"/>
    <w:rsid w:val="00B42828"/>
    <w:rsid w:val="00B51CC2"/>
    <w:rsid w:val="00B60DE6"/>
    <w:rsid w:val="00B66597"/>
    <w:rsid w:val="00BB7FBC"/>
    <w:rsid w:val="00BC3A66"/>
    <w:rsid w:val="00BD28B1"/>
    <w:rsid w:val="00C23C13"/>
    <w:rsid w:val="00C62197"/>
    <w:rsid w:val="00C74F65"/>
    <w:rsid w:val="00C850AE"/>
    <w:rsid w:val="00CA74CD"/>
    <w:rsid w:val="00CB3C0F"/>
    <w:rsid w:val="00CB59E2"/>
    <w:rsid w:val="00CE1289"/>
    <w:rsid w:val="00D006EF"/>
    <w:rsid w:val="00D716DF"/>
    <w:rsid w:val="00D91B29"/>
    <w:rsid w:val="00DA4498"/>
    <w:rsid w:val="00DA65B8"/>
    <w:rsid w:val="00DB42E6"/>
    <w:rsid w:val="00DB5123"/>
    <w:rsid w:val="00DC2C97"/>
    <w:rsid w:val="00DE784F"/>
    <w:rsid w:val="00E14FC2"/>
    <w:rsid w:val="00E2224E"/>
    <w:rsid w:val="00E22B82"/>
    <w:rsid w:val="00E273B5"/>
    <w:rsid w:val="00E303B2"/>
    <w:rsid w:val="00E61DF5"/>
    <w:rsid w:val="00E631EF"/>
    <w:rsid w:val="00E80C30"/>
    <w:rsid w:val="00EA372A"/>
    <w:rsid w:val="00ED1524"/>
    <w:rsid w:val="00ED1B6B"/>
    <w:rsid w:val="00EF55FC"/>
    <w:rsid w:val="00F4708D"/>
    <w:rsid w:val="00F52455"/>
    <w:rsid w:val="00F60A21"/>
    <w:rsid w:val="00F7179A"/>
    <w:rsid w:val="00F92020"/>
    <w:rsid w:val="00F93C0F"/>
    <w:rsid w:val="00FA03E5"/>
    <w:rsid w:val="00FA040E"/>
    <w:rsid w:val="00FC42F3"/>
    <w:rsid w:val="00FD6E68"/>
    <w:rsid w:val="00FF0EF2"/>
    <w:rsid w:val="00FF10E3"/>
    <w:rsid w:val="00FF2E1E"/>
    <w:rsid w:val="00FF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6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cell">
    <w:name w:val="gt-baf-cell"/>
    <w:basedOn w:val="DefaultParagraphFont"/>
    <w:uiPriority w:val="99"/>
    <w:rsid w:val="00835E91"/>
    <w:rPr>
      <w:rFonts w:cs="Times New Roman"/>
    </w:rPr>
  </w:style>
  <w:style w:type="table" w:styleId="TableGrid">
    <w:name w:val="Table Grid"/>
    <w:basedOn w:val="TableNormal"/>
    <w:uiPriority w:val="99"/>
    <w:rsid w:val="007E469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46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500">
                  <w:marLeft w:val="-184"/>
                  <w:marRight w:val="-1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5511">
                              <w:marLeft w:val="127"/>
                              <w:marRight w:val="1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5509">
                                      <w:marLeft w:val="-127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46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515">
                  <w:marLeft w:val="-184"/>
                  <w:marRight w:val="-1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5518">
                              <w:marLeft w:val="127"/>
                              <w:marRight w:val="1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5507">
                                      <w:marLeft w:val="-127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108</TotalTime>
  <Pages>1</Pages>
  <Words>15</Words>
  <Characters>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</dc:creator>
  <cp:keywords/>
  <dc:description/>
  <cp:lastModifiedBy>xtnrfz</cp:lastModifiedBy>
  <cp:revision>169</cp:revision>
  <dcterms:created xsi:type="dcterms:W3CDTF">2019-02-26T09:33:00Z</dcterms:created>
  <dcterms:modified xsi:type="dcterms:W3CDTF">2020-06-03T13:30:00Z</dcterms:modified>
</cp:coreProperties>
</file>