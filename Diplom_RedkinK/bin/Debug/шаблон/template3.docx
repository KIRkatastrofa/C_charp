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140" w:rsidRPr="00752B51" w:rsidRDefault="00077140" w:rsidP="0039298F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Журнал курсов</w:t>
      </w:r>
    </w:p>
    <w:p w:rsidR="00077140" w:rsidRPr="009B2DB3" w:rsidRDefault="00077140" w:rsidP="000612D5">
      <w:pPr>
        <w:spacing w:after="120"/>
        <w:rPr>
          <w:rStyle w:val="gt-baf-cell"/>
          <w:sz w:val="24"/>
          <w:szCs w:val="24"/>
        </w:rPr>
      </w:pPr>
    </w:p>
    <w:p w:rsidR="00077140" w:rsidRPr="009B2DB3" w:rsidRDefault="00077140" w:rsidP="009B2DB3">
      <w:pPr>
        <w:spacing w:after="120"/>
        <w:rPr>
          <w:rStyle w:val="gt-baf-cell"/>
          <w:sz w:val="24"/>
          <w:szCs w:val="24"/>
        </w:rPr>
      </w:pPr>
    </w:p>
    <w:p w:rsidR="00077140" w:rsidRPr="00B51CC2" w:rsidRDefault="00077140" w:rsidP="000612D5">
      <w:pPr>
        <w:spacing w:after="120"/>
        <w:jc w:val="right"/>
        <w:rPr>
          <w:rStyle w:val="gt-baf-cell"/>
          <w:sz w:val="24"/>
          <w:szCs w:val="24"/>
          <w:lang w:val="en-US"/>
        </w:rPr>
      </w:pPr>
      <w:r>
        <w:rPr>
          <w:rStyle w:val="gt-baf-cell"/>
          <w:sz w:val="24"/>
          <w:szCs w:val="24"/>
        </w:rPr>
        <w:t>Оформил методист:</w:t>
      </w:r>
      <w:r>
        <w:rPr>
          <w:rStyle w:val="gt-baf-cell"/>
          <w:sz w:val="24"/>
          <w:szCs w:val="24"/>
        </w:rPr>
        <w:tab/>
      </w:r>
      <w:r>
        <w:rPr>
          <w:rStyle w:val="gt-baf-cell"/>
          <w:sz w:val="24"/>
          <w:szCs w:val="24"/>
          <w:lang w:val="en-US"/>
        </w:rPr>
        <w:t>{metod}</w:t>
      </w:r>
    </w:p>
    <w:sectPr w:rsidR="00077140" w:rsidRPr="00B51CC2" w:rsidSect="008808F7">
      <w:pgSz w:w="16840" w:h="11907" w:orient="landscape" w:code="9"/>
      <w:pgMar w:top="567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5E91"/>
    <w:rsid w:val="00003A73"/>
    <w:rsid w:val="00007690"/>
    <w:rsid w:val="00007D43"/>
    <w:rsid w:val="00012CBA"/>
    <w:rsid w:val="00013D4B"/>
    <w:rsid w:val="000227B7"/>
    <w:rsid w:val="00025F19"/>
    <w:rsid w:val="00030779"/>
    <w:rsid w:val="00037FED"/>
    <w:rsid w:val="000612D5"/>
    <w:rsid w:val="00065DFB"/>
    <w:rsid w:val="00077140"/>
    <w:rsid w:val="00077D63"/>
    <w:rsid w:val="000848AC"/>
    <w:rsid w:val="000A656D"/>
    <w:rsid w:val="000B12EE"/>
    <w:rsid w:val="000B3CF0"/>
    <w:rsid w:val="000C7F35"/>
    <w:rsid w:val="000D4434"/>
    <w:rsid w:val="000F1D5A"/>
    <w:rsid w:val="000F245F"/>
    <w:rsid w:val="001132F1"/>
    <w:rsid w:val="0016281C"/>
    <w:rsid w:val="00174D65"/>
    <w:rsid w:val="001A655F"/>
    <w:rsid w:val="001C21A8"/>
    <w:rsid w:val="001F356D"/>
    <w:rsid w:val="002241E5"/>
    <w:rsid w:val="00265D49"/>
    <w:rsid w:val="00283FFC"/>
    <w:rsid w:val="00287B20"/>
    <w:rsid w:val="002900A2"/>
    <w:rsid w:val="002941A5"/>
    <w:rsid w:val="002D1DB6"/>
    <w:rsid w:val="00321F2E"/>
    <w:rsid w:val="00331E32"/>
    <w:rsid w:val="00356854"/>
    <w:rsid w:val="0038452D"/>
    <w:rsid w:val="0039298F"/>
    <w:rsid w:val="003C33EA"/>
    <w:rsid w:val="003C7591"/>
    <w:rsid w:val="003F3498"/>
    <w:rsid w:val="0040133A"/>
    <w:rsid w:val="004073DA"/>
    <w:rsid w:val="00422008"/>
    <w:rsid w:val="00422421"/>
    <w:rsid w:val="00430372"/>
    <w:rsid w:val="0044107F"/>
    <w:rsid w:val="00443630"/>
    <w:rsid w:val="004566A9"/>
    <w:rsid w:val="0048049D"/>
    <w:rsid w:val="00480A34"/>
    <w:rsid w:val="00493FCE"/>
    <w:rsid w:val="004B2D03"/>
    <w:rsid w:val="004B6A0A"/>
    <w:rsid w:val="004E64A2"/>
    <w:rsid w:val="005072D7"/>
    <w:rsid w:val="00564594"/>
    <w:rsid w:val="005670E0"/>
    <w:rsid w:val="005730AC"/>
    <w:rsid w:val="00586BA6"/>
    <w:rsid w:val="00592AB9"/>
    <w:rsid w:val="005E6F3F"/>
    <w:rsid w:val="005F322D"/>
    <w:rsid w:val="005F6C5C"/>
    <w:rsid w:val="00606D9F"/>
    <w:rsid w:val="00613434"/>
    <w:rsid w:val="006168A5"/>
    <w:rsid w:val="006243BB"/>
    <w:rsid w:val="0062733B"/>
    <w:rsid w:val="00640E87"/>
    <w:rsid w:val="0064641D"/>
    <w:rsid w:val="006472D8"/>
    <w:rsid w:val="006608FA"/>
    <w:rsid w:val="00664D77"/>
    <w:rsid w:val="00680C7E"/>
    <w:rsid w:val="006917E4"/>
    <w:rsid w:val="006D6157"/>
    <w:rsid w:val="00712085"/>
    <w:rsid w:val="00737FC6"/>
    <w:rsid w:val="0074114C"/>
    <w:rsid w:val="00743545"/>
    <w:rsid w:val="00752B51"/>
    <w:rsid w:val="007B4F71"/>
    <w:rsid w:val="007D12BF"/>
    <w:rsid w:val="007D6C61"/>
    <w:rsid w:val="007D7E8F"/>
    <w:rsid w:val="007E469E"/>
    <w:rsid w:val="00823C11"/>
    <w:rsid w:val="00833317"/>
    <w:rsid w:val="00833532"/>
    <w:rsid w:val="0083365F"/>
    <w:rsid w:val="00835E91"/>
    <w:rsid w:val="00855644"/>
    <w:rsid w:val="008808F7"/>
    <w:rsid w:val="008B68DC"/>
    <w:rsid w:val="008D27CB"/>
    <w:rsid w:val="008E25C9"/>
    <w:rsid w:val="00910CD2"/>
    <w:rsid w:val="00931138"/>
    <w:rsid w:val="00932B62"/>
    <w:rsid w:val="00953E6A"/>
    <w:rsid w:val="0095670D"/>
    <w:rsid w:val="00970AAE"/>
    <w:rsid w:val="00976501"/>
    <w:rsid w:val="009930FF"/>
    <w:rsid w:val="009A043A"/>
    <w:rsid w:val="009A0E31"/>
    <w:rsid w:val="009A3D29"/>
    <w:rsid w:val="009B2DB3"/>
    <w:rsid w:val="009B34E9"/>
    <w:rsid w:val="009E6ADF"/>
    <w:rsid w:val="00A4689A"/>
    <w:rsid w:val="00A570E2"/>
    <w:rsid w:val="00A74022"/>
    <w:rsid w:val="00A84C2F"/>
    <w:rsid w:val="00A90BFD"/>
    <w:rsid w:val="00A939D9"/>
    <w:rsid w:val="00AC1C0A"/>
    <w:rsid w:val="00AC3F21"/>
    <w:rsid w:val="00AC42CE"/>
    <w:rsid w:val="00B11B99"/>
    <w:rsid w:val="00B13D43"/>
    <w:rsid w:val="00B147DE"/>
    <w:rsid w:val="00B34869"/>
    <w:rsid w:val="00B42828"/>
    <w:rsid w:val="00B51CC2"/>
    <w:rsid w:val="00B60DE6"/>
    <w:rsid w:val="00B66597"/>
    <w:rsid w:val="00BB7FBC"/>
    <w:rsid w:val="00BC3A66"/>
    <w:rsid w:val="00BD28B1"/>
    <w:rsid w:val="00C23C13"/>
    <w:rsid w:val="00C62197"/>
    <w:rsid w:val="00C74F65"/>
    <w:rsid w:val="00C850AE"/>
    <w:rsid w:val="00CA74CD"/>
    <w:rsid w:val="00CB3C0F"/>
    <w:rsid w:val="00CB59E2"/>
    <w:rsid w:val="00CE1289"/>
    <w:rsid w:val="00D006EF"/>
    <w:rsid w:val="00D716DF"/>
    <w:rsid w:val="00D91B29"/>
    <w:rsid w:val="00DA4498"/>
    <w:rsid w:val="00DA65B8"/>
    <w:rsid w:val="00DB42E6"/>
    <w:rsid w:val="00DB5123"/>
    <w:rsid w:val="00DC2C97"/>
    <w:rsid w:val="00DE784F"/>
    <w:rsid w:val="00E14FC2"/>
    <w:rsid w:val="00E2224E"/>
    <w:rsid w:val="00E22B82"/>
    <w:rsid w:val="00E273B5"/>
    <w:rsid w:val="00E303B2"/>
    <w:rsid w:val="00E61DF5"/>
    <w:rsid w:val="00E631EF"/>
    <w:rsid w:val="00E80C30"/>
    <w:rsid w:val="00EA372A"/>
    <w:rsid w:val="00ED1524"/>
    <w:rsid w:val="00ED1B6B"/>
    <w:rsid w:val="00EF55FC"/>
    <w:rsid w:val="00F4708D"/>
    <w:rsid w:val="00F52455"/>
    <w:rsid w:val="00F60A21"/>
    <w:rsid w:val="00F7179A"/>
    <w:rsid w:val="00F92020"/>
    <w:rsid w:val="00F93C0F"/>
    <w:rsid w:val="00FA03E5"/>
    <w:rsid w:val="00FA040E"/>
    <w:rsid w:val="00FA42B1"/>
    <w:rsid w:val="00FC42F3"/>
    <w:rsid w:val="00FD6E68"/>
    <w:rsid w:val="00FF0EF2"/>
    <w:rsid w:val="00FF10E3"/>
    <w:rsid w:val="00FF2E1E"/>
    <w:rsid w:val="00FF7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F65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t-baf-cell">
    <w:name w:val="gt-baf-cell"/>
    <w:basedOn w:val="DefaultParagraphFont"/>
    <w:uiPriority w:val="99"/>
    <w:rsid w:val="00835E91"/>
    <w:rPr>
      <w:rFonts w:cs="Times New Roman"/>
    </w:rPr>
  </w:style>
  <w:style w:type="table" w:styleId="TableGrid">
    <w:name w:val="Table Grid"/>
    <w:basedOn w:val="TableNormal"/>
    <w:uiPriority w:val="99"/>
    <w:rsid w:val="007E469E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689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89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89090">
                  <w:marLeft w:val="-184"/>
                  <w:marRight w:val="-1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8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68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9101">
                              <w:marLeft w:val="127"/>
                              <w:marRight w:val="12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8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89099">
                                      <w:marLeft w:val="-127"/>
                                      <w:marRight w:val="-12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689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89105">
                  <w:marLeft w:val="-184"/>
                  <w:marRight w:val="-1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8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68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9108">
                              <w:marLeft w:val="127"/>
                              <w:marRight w:val="12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8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89097">
                                      <w:marLeft w:val="-127"/>
                                      <w:marRight w:val="-12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108</TotalTime>
  <Pages>1</Pages>
  <Words>6</Words>
  <Characters>36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Dumon</dc:creator>
  <cp:keywords/>
  <dc:description/>
  <cp:lastModifiedBy>xtnrfz</cp:lastModifiedBy>
  <cp:revision>170</cp:revision>
  <dcterms:created xsi:type="dcterms:W3CDTF">2019-02-26T09:33:00Z</dcterms:created>
  <dcterms:modified xsi:type="dcterms:W3CDTF">2020-06-04T10:55:00Z</dcterms:modified>
</cp:coreProperties>
</file>