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B22" w:rsidRPr="00F91C67" w:rsidRDefault="001A3B22" w:rsidP="0039298F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r w:rsidRPr="00F91C67">
        <w:rPr>
          <w:rFonts w:ascii="Times New Roman" w:hAnsi="Times New Roman"/>
          <w:b/>
          <w:sz w:val="28"/>
          <w:szCs w:val="28"/>
        </w:rPr>
        <w:t>Личные данные работника</w:t>
      </w:r>
    </w:p>
    <w:tbl>
      <w:tblPr>
        <w:tblW w:w="10629" w:type="dxa"/>
        <w:tblInd w:w="108" w:type="dxa"/>
        <w:tblLook w:val="0000"/>
      </w:tblPr>
      <w:tblGrid>
        <w:gridCol w:w="5580"/>
        <w:gridCol w:w="5049"/>
      </w:tblGrid>
      <w:tr w:rsidR="001A3B22" w:rsidRPr="007A0DBC" w:rsidTr="00E65B2B">
        <w:trPr>
          <w:trHeight w:val="362"/>
        </w:trPr>
        <w:tc>
          <w:tcPr>
            <w:tcW w:w="5580" w:type="dxa"/>
          </w:tcPr>
          <w:p w:rsidR="001A3B22" w:rsidRPr="007A0DBC" w:rsidRDefault="001A3B22" w:rsidP="00ED1B6B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7A0DBC">
              <w:rPr>
                <w:rFonts w:ascii="Times New Roman" w:hAnsi="Times New Roman"/>
                <w:sz w:val="24"/>
                <w:szCs w:val="24"/>
              </w:rPr>
              <w:t xml:space="preserve">Табельный номер: </w:t>
            </w:r>
            <w:r w:rsidRPr="007A0DBC">
              <w:rPr>
                <w:rFonts w:ascii="Times New Roman" w:hAnsi="Times New Roman"/>
                <w:sz w:val="24"/>
                <w:szCs w:val="24"/>
              </w:rPr>
              <w:tab/>
              <w:t>{</w:t>
            </w:r>
            <w:r w:rsidRPr="007A0DBC">
              <w:rPr>
                <w:rFonts w:ascii="Times New Roman" w:hAnsi="Times New Roman"/>
                <w:sz w:val="24"/>
                <w:szCs w:val="24"/>
                <w:lang w:val="en-US"/>
              </w:rPr>
              <w:t>tabnumber</w:t>
            </w:r>
            <w:r w:rsidRPr="007A0DBC"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1A3B22" w:rsidRPr="007A0DBC" w:rsidRDefault="001A3B22" w:rsidP="00ED1B6B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7A0DBC">
              <w:rPr>
                <w:rFonts w:ascii="Times New Roman" w:hAnsi="Times New Roman"/>
                <w:sz w:val="24"/>
                <w:szCs w:val="24"/>
              </w:rPr>
              <w:t>Фамилия:</w:t>
            </w:r>
            <w:r w:rsidRPr="007A0DBC">
              <w:rPr>
                <w:rFonts w:ascii="Times New Roman" w:hAnsi="Times New Roman"/>
                <w:sz w:val="24"/>
                <w:szCs w:val="24"/>
              </w:rPr>
              <w:tab/>
              <w:t>{</w:t>
            </w:r>
            <w:r w:rsidRPr="007A0DBC">
              <w:rPr>
                <w:rFonts w:ascii="Times New Roman" w:hAnsi="Times New Roman"/>
                <w:sz w:val="24"/>
                <w:szCs w:val="24"/>
                <w:lang w:val="en-US"/>
              </w:rPr>
              <w:t>Fn</w:t>
            </w:r>
            <w:r w:rsidRPr="007A0DBC"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1A3B22" w:rsidRPr="007A0DBC" w:rsidRDefault="001A3B22" w:rsidP="00ED1B6B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7A0DBC">
              <w:rPr>
                <w:rFonts w:ascii="Times New Roman" w:hAnsi="Times New Roman"/>
                <w:sz w:val="24"/>
                <w:szCs w:val="24"/>
              </w:rPr>
              <w:t>Имя:</w:t>
            </w:r>
            <w:r w:rsidRPr="007A0DBC">
              <w:rPr>
                <w:rFonts w:ascii="Times New Roman" w:hAnsi="Times New Roman"/>
                <w:sz w:val="24"/>
                <w:szCs w:val="24"/>
              </w:rPr>
              <w:tab/>
            </w:r>
            <w:r w:rsidRPr="007A0DBC">
              <w:rPr>
                <w:rFonts w:ascii="Times New Roman" w:hAnsi="Times New Roman"/>
                <w:sz w:val="24"/>
                <w:szCs w:val="24"/>
              </w:rPr>
              <w:tab/>
              <w:t>{</w:t>
            </w:r>
            <w:r w:rsidRPr="007A0DBC">
              <w:rPr>
                <w:rFonts w:ascii="Times New Roman" w:hAnsi="Times New Roman"/>
                <w:sz w:val="24"/>
                <w:szCs w:val="24"/>
                <w:lang w:val="en-US"/>
              </w:rPr>
              <w:t>In</w:t>
            </w:r>
            <w:r w:rsidRPr="007A0DBC"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1A3B22" w:rsidRPr="007A0DBC" w:rsidRDefault="001A3B22" w:rsidP="00ED1B6B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7A0DBC">
              <w:rPr>
                <w:rFonts w:ascii="Times New Roman" w:hAnsi="Times New Roman"/>
                <w:sz w:val="24"/>
                <w:szCs w:val="24"/>
              </w:rPr>
              <w:t>Отчество:</w:t>
            </w:r>
            <w:r w:rsidRPr="007A0DBC">
              <w:rPr>
                <w:rFonts w:ascii="Times New Roman" w:hAnsi="Times New Roman"/>
                <w:sz w:val="24"/>
                <w:szCs w:val="24"/>
              </w:rPr>
              <w:tab/>
              <w:t>{</w:t>
            </w:r>
            <w:r w:rsidRPr="007A0DBC">
              <w:rPr>
                <w:rFonts w:ascii="Times New Roman" w:hAnsi="Times New Roman"/>
                <w:sz w:val="24"/>
                <w:szCs w:val="24"/>
                <w:lang w:val="en-US"/>
              </w:rPr>
              <w:t>On</w:t>
            </w:r>
            <w:r w:rsidRPr="007A0DBC"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1A3B22" w:rsidRPr="007A0DBC" w:rsidRDefault="001A3B22" w:rsidP="00ED1B6B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7A0DBC">
              <w:rPr>
                <w:rStyle w:val="gt-baf-cell"/>
                <w:rFonts w:ascii="Times New Roman" w:hAnsi="Times New Roman"/>
                <w:sz w:val="24"/>
                <w:szCs w:val="24"/>
              </w:rPr>
              <w:t>Дата рождения:</w:t>
            </w:r>
            <w:r w:rsidRPr="007A0DBC">
              <w:rPr>
                <w:rStyle w:val="gt-baf-cell"/>
                <w:rFonts w:ascii="Times New Roman" w:hAnsi="Times New Roman"/>
                <w:sz w:val="24"/>
                <w:szCs w:val="24"/>
              </w:rPr>
              <w:tab/>
            </w:r>
            <w:r w:rsidRPr="007A0DBC">
              <w:rPr>
                <w:rFonts w:ascii="Times New Roman" w:hAnsi="Times New Roman"/>
                <w:sz w:val="24"/>
                <w:szCs w:val="24"/>
              </w:rPr>
              <w:t>{</w:t>
            </w:r>
            <w:r w:rsidRPr="007A0DBC">
              <w:rPr>
                <w:rFonts w:ascii="Times New Roman" w:hAnsi="Times New Roman"/>
                <w:sz w:val="24"/>
                <w:szCs w:val="24"/>
                <w:lang w:val="en-US"/>
              </w:rPr>
              <w:t>dateof</w:t>
            </w:r>
            <w:r w:rsidRPr="007A0DBC"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1A3B22" w:rsidRPr="007A0DBC" w:rsidRDefault="001A3B22" w:rsidP="00ED1B6B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7A0DBC">
              <w:rPr>
                <w:rStyle w:val="gt-baf-cell"/>
                <w:rFonts w:ascii="Times New Roman" w:hAnsi="Times New Roman"/>
                <w:sz w:val="24"/>
                <w:szCs w:val="24"/>
              </w:rPr>
              <w:t>Образование:</w:t>
            </w:r>
            <w:r w:rsidRPr="007A0DBC">
              <w:rPr>
                <w:rStyle w:val="gt-baf-cell"/>
                <w:rFonts w:ascii="Times New Roman" w:hAnsi="Times New Roman"/>
                <w:sz w:val="24"/>
                <w:szCs w:val="24"/>
              </w:rPr>
              <w:tab/>
            </w:r>
            <w:r>
              <w:rPr>
                <w:rStyle w:val="gt-baf-cell"/>
                <w:rFonts w:ascii="Times New Roman" w:hAnsi="Times New Roman"/>
                <w:sz w:val="24"/>
                <w:szCs w:val="24"/>
                <w:lang w:val="en-US"/>
              </w:rPr>
              <w:t xml:space="preserve">            </w:t>
            </w:r>
            <w:r w:rsidRPr="007A0DBC">
              <w:rPr>
                <w:rFonts w:ascii="Times New Roman" w:hAnsi="Times New Roman"/>
                <w:sz w:val="24"/>
                <w:szCs w:val="24"/>
              </w:rPr>
              <w:t>{</w:t>
            </w:r>
            <w:r w:rsidRPr="007A0DBC">
              <w:rPr>
                <w:rFonts w:ascii="Times New Roman" w:hAnsi="Times New Roman"/>
                <w:sz w:val="24"/>
                <w:szCs w:val="24"/>
                <w:lang w:val="en-US"/>
              </w:rPr>
              <w:t>obr</w:t>
            </w:r>
            <w:r w:rsidRPr="007A0DBC">
              <w:rPr>
                <w:rFonts w:ascii="Times New Roman" w:hAnsi="Times New Roman"/>
                <w:sz w:val="24"/>
                <w:szCs w:val="24"/>
              </w:rPr>
              <w:t>}</w:t>
            </w:r>
            <w:r w:rsidRPr="007A0DBC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5049" w:type="dxa"/>
          </w:tcPr>
          <w:p w:rsidR="001A3B22" w:rsidRPr="007A0DBC" w:rsidRDefault="001A3B22" w:rsidP="00ED1B6B">
            <w:pPr>
              <w:spacing w:after="120"/>
              <w:rPr>
                <w:rStyle w:val="gt-baf-cell"/>
                <w:rFonts w:ascii="Times New Roman" w:hAnsi="Times New Roman"/>
                <w:sz w:val="24"/>
                <w:szCs w:val="24"/>
              </w:rPr>
            </w:pPr>
          </w:p>
          <w:p w:rsidR="001A3B22" w:rsidRPr="007A0DBC" w:rsidRDefault="001A3B22" w:rsidP="00ED1B6B">
            <w:pPr>
              <w:spacing w:after="120"/>
              <w:rPr>
                <w:rStyle w:val="gt-baf-cell"/>
                <w:rFonts w:ascii="Times New Roman" w:hAnsi="Times New Roman"/>
                <w:sz w:val="24"/>
                <w:szCs w:val="24"/>
              </w:rPr>
            </w:pPr>
          </w:p>
          <w:p w:rsidR="001A3B22" w:rsidRPr="007A0DBC" w:rsidRDefault="001A3B22" w:rsidP="00ED1B6B">
            <w:pPr>
              <w:spacing w:after="120"/>
              <w:rPr>
                <w:rStyle w:val="gt-baf-cell"/>
                <w:rFonts w:ascii="Times New Roman" w:hAnsi="Times New Roman"/>
                <w:sz w:val="24"/>
                <w:szCs w:val="24"/>
              </w:rPr>
            </w:pPr>
          </w:p>
          <w:p w:rsidR="001A3B22" w:rsidRPr="007A0DBC" w:rsidRDefault="001A3B22" w:rsidP="00ED1B6B">
            <w:pPr>
              <w:spacing w:after="120"/>
              <w:rPr>
                <w:rStyle w:val="gt-baf-cell"/>
                <w:rFonts w:ascii="Times New Roman" w:hAnsi="Times New Roman"/>
                <w:sz w:val="24"/>
                <w:szCs w:val="24"/>
              </w:rPr>
            </w:pPr>
          </w:p>
          <w:p w:rsidR="001A3B22" w:rsidRPr="007A0DBC" w:rsidRDefault="001A3B22" w:rsidP="00ED1B6B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7A0DBC">
              <w:rPr>
                <w:rStyle w:val="gt-baf-cell"/>
                <w:rFonts w:ascii="Times New Roman" w:hAnsi="Times New Roman"/>
                <w:sz w:val="24"/>
                <w:szCs w:val="24"/>
              </w:rPr>
              <w:t xml:space="preserve">     </w:t>
            </w:r>
          </w:p>
        </w:tc>
      </w:tr>
    </w:tbl>
    <w:p w:rsidR="001A3B22" w:rsidRPr="007A0DBC" w:rsidRDefault="001A3B22" w:rsidP="003C7591">
      <w:pPr>
        <w:spacing w:after="120"/>
        <w:rPr>
          <w:rStyle w:val="gt-baf-cell"/>
          <w:rFonts w:ascii="Times New Roman" w:hAnsi="Times New Roman"/>
          <w:sz w:val="24"/>
          <w:szCs w:val="24"/>
        </w:rPr>
      </w:pPr>
      <w:r w:rsidRPr="007A0DBC">
        <w:rPr>
          <w:rStyle w:val="gt-baf-cell"/>
          <w:rFonts w:ascii="Times New Roman" w:hAnsi="Times New Roman"/>
          <w:sz w:val="24"/>
          <w:szCs w:val="24"/>
        </w:rPr>
        <w:t>Что заканчивал, год</w:t>
      </w:r>
    </w:p>
    <w:p w:rsidR="001A3B22" w:rsidRPr="007A0DBC" w:rsidRDefault="001A3B22" w:rsidP="003C7591">
      <w:pPr>
        <w:spacing w:after="120"/>
        <w:rPr>
          <w:rStyle w:val="gt-baf-cell"/>
          <w:rFonts w:ascii="Times New Roman" w:hAnsi="Times New Roman"/>
          <w:sz w:val="24"/>
          <w:szCs w:val="24"/>
        </w:rPr>
      </w:pPr>
      <w:r w:rsidRPr="007A0DBC">
        <w:rPr>
          <w:rStyle w:val="gt-baf-cell"/>
          <w:rFonts w:ascii="Times New Roman" w:hAnsi="Times New Roman"/>
          <w:sz w:val="24"/>
          <w:szCs w:val="24"/>
        </w:rPr>
        <w:t>{</w:t>
      </w:r>
      <w:r w:rsidRPr="007A0DBC">
        <w:rPr>
          <w:rStyle w:val="gt-baf-cell"/>
          <w:rFonts w:ascii="Times New Roman" w:hAnsi="Times New Roman"/>
          <w:sz w:val="24"/>
          <w:szCs w:val="24"/>
          <w:lang w:val="en-US"/>
        </w:rPr>
        <w:t>diplom</w:t>
      </w:r>
      <w:r w:rsidRPr="007A0DBC">
        <w:rPr>
          <w:rStyle w:val="gt-baf-cell"/>
          <w:rFonts w:ascii="Times New Roman" w:hAnsi="Times New Roman"/>
          <w:sz w:val="24"/>
          <w:szCs w:val="24"/>
        </w:rPr>
        <w:t>}</w:t>
      </w:r>
    </w:p>
    <w:tbl>
      <w:tblPr>
        <w:tblW w:w="10629" w:type="dxa"/>
        <w:tblInd w:w="108" w:type="dxa"/>
        <w:tblLook w:val="0000"/>
      </w:tblPr>
      <w:tblGrid>
        <w:gridCol w:w="5580"/>
        <w:gridCol w:w="5049"/>
      </w:tblGrid>
      <w:tr w:rsidR="001A3B22" w:rsidRPr="007A0DBC" w:rsidTr="00E65B2B">
        <w:trPr>
          <w:trHeight w:val="177"/>
        </w:trPr>
        <w:tc>
          <w:tcPr>
            <w:tcW w:w="5580" w:type="dxa"/>
          </w:tcPr>
          <w:p w:rsidR="001A3B22" w:rsidRPr="007A0DBC" w:rsidRDefault="001A3B22" w:rsidP="003C7591">
            <w:pPr>
              <w:spacing w:after="120"/>
              <w:rPr>
                <w:rStyle w:val="gt-baf-cell"/>
                <w:rFonts w:ascii="Times New Roman" w:hAnsi="Times New Roman"/>
                <w:sz w:val="24"/>
                <w:szCs w:val="24"/>
              </w:rPr>
            </w:pPr>
            <w:r w:rsidRPr="007A0DBC">
              <w:rPr>
                <w:rStyle w:val="gt-baf-cell"/>
                <w:rFonts w:ascii="Times New Roman" w:hAnsi="Times New Roman"/>
                <w:sz w:val="24"/>
                <w:szCs w:val="24"/>
              </w:rPr>
              <w:t>Квалификация:</w:t>
            </w:r>
            <w:r w:rsidRPr="007A0DBC">
              <w:rPr>
                <w:rStyle w:val="gt-baf-cell"/>
                <w:rFonts w:ascii="Times New Roman" w:hAnsi="Times New Roman"/>
                <w:sz w:val="24"/>
                <w:szCs w:val="24"/>
              </w:rPr>
              <w:tab/>
            </w:r>
            <w:r w:rsidRPr="007A0DBC">
              <w:rPr>
                <w:rFonts w:ascii="Times New Roman" w:hAnsi="Times New Roman"/>
                <w:sz w:val="24"/>
                <w:szCs w:val="24"/>
              </w:rPr>
              <w:t>{</w:t>
            </w:r>
            <w:r w:rsidRPr="007A0DBC">
              <w:rPr>
                <w:rFonts w:ascii="Times New Roman" w:hAnsi="Times New Roman"/>
                <w:sz w:val="24"/>
                <w:szCs w:val="24"/>
                <w:lang w:val="en-US"/>
              </w:rPr>
              <w:t>Kv</w:t>
            </w:r>
            <w:r w:rsidRPr="007A0DBC">
              <w:rPr>
                <w:rFonts w:ascii="Times New Roman" w:hAnsi="Times New Roman"/>
                <w:sz w:val="24"/>
                <w:szCs w:val="24"/>
              </w:rPr>
              <w:t>}</w:t>
            </w:r>
            <w:r w:rsidRPr="007A0DBC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1A3B22" w:rsidRPr="007A0DBC" w:rsidRDefault="001A3B22" w:rsidP="003C7591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7A0DBC">
              <w:rPr>
                <w:rStyle w:val="gt-baf-cell"/>
                <w:rFonts w:ascii="Times New Roman" w:hAnsi="Times New Roman"/>
                <w:sz w:val="24"/>
                <w:szCs w:val="24"/>
              </w:rPr>
              <w:t xml:space="preserve">Стаж работы                  общий: </w:t>
            </w:r>
            <w:r w:rsidRPr="007A0DBC">
              <w:rPr>
                <w:rStyle w:val="gt-baf-cell"/>
                <w:rFonts w:ascii="Times New Roman" w:hAnsi="Times New Roman"/>
                <w:sz w:val="24"/>
                <w:szCs w:val="24"/>
              </w:rPr>
              <w:tab/>
            </w:r>
            <w:r w:rsidRPr="007A0DBC">
              <w:rPr>
                <w:rFonts w:ascii="Times New Roman" w:hAnsi="Times New Roman"/>
                <w:sz w:val="24"/>
                <w:szCs w:val="24"/>
              </w:rPr>
              <w:t>{</w:t>
            </w:r>
            <w:r w:rsidRPr="007A0DBC">
              <w:rPr>
                <w:rFonts w:ascii="Times New Roman" w:hAnsi="Times New Roman"/>
                <w:sz w:val="24"/>
                <w:szCs w:val="24"/>
                <w:lang w:val="en-US"/>
              </w:rPr>
              <w:t>Os</w:t>
            </w:r>
            <w:r w:rsidRPr="007A0DBC">
              <w:rPr>
                <w:rFonts w:ascii="Times New Roman" w:hAnsi="Times New Roman"/>
                <w:sz w:val="24"/>
                <w:szCs w:val="24"/>
              </w:rPr>
              <w:t>}</w:t>
            </w:r>
            <w:r w:rsidRPr="007A0DBC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1A3B22" w:rsidRPr="007A0DBC" w:rsidRDefault="001A3B22" w:rsidP="003C7591">
            <w:pPr>
              <w:spacing w:after="120"/>
              <w:rPr>
                <w:rStyle w:val="gt-baf-cell"/>
                <w:rFonts w:ascii="Times New Roman" w:hAnsi="Times New Roman"/>
                <w:sz w:val="24"/>
                <w:szCs w:val="24"/>
              </w:rPr>
            </w:pPr>
            <w:r w:rsidRPr="007A0DBC">
              <w:rPr>
                <w:rStyle w:val="gt-baf-cell"/>
                <w:rFonts w:ascii="Times New Roman" w:hAnsi="Times New Roman"/>
                <w:sz w:val="24"/>
                <w:szCs w:val="24"/>
              </w:rPr>
              <w:t>Категория:</w:t>
            </w:r>
            <w:r w:rsidRPr="007A0DBC">
              <w:rPr>
                <w:rStyle w:val="gt-baf-cell"/>
                <w:rFonts w:ascii="Times New Roman" w:hAnsi="Times New Roman"/>
                <w:sz w:val="24"/>
                <w:szCs w:val="24"/>
              </w:rPr>
              <w:tab/>
            </w:r>
            <w:r w:rsidRPr="007A0DBC">
              <w:rPr>
                <w:rStyle w:val="gt-baf-cell"/>
                <w:rFonts w:ascii="Times New Roman" w:hAnsi="Times New Roman"/>
                <w:sz w:val="24"/>
                <w:szCs w:val="24"/>
              </w:rPr>
              <w:tab/>
              <w:t>{</w:t>
            </w:r>
            <w:r w:rsidRPr="007A0DBC">
              <w:rPr>
                <w:rStyle w:val="gt-baf-cell"/>
                <w:rFonts w:ascii="Times New Roman" w:hAnsi="Times New Roman"/>
                <w:sz w:val="24"/>
                <w:szCs w:val="24"/>
                <w:lang w:val="en-US"/>
              </w:rPr>
              <w:t>kat</w:t>
            </w:r>
            <w:r w:rsidRPr="007A0DBC">
              <w:rPr>
                <w:rStyle w:val="gt-baf-cell"/>
                <w:rFonts w:ascii="Times New Roman" w:hAnsi="Times New Roman"/>
                <w:sz w:val="24"/>
                <w:szCs w:val="24"/>
              </w:rPr>
              <w:t>}</w:t>
            </w:r>
            <w:r w:rsidRPr="007A0DBC">
              <w:rPr>
                <w:rStyle w:val="gt-baf-cell"/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5049" w:type="dxa"/>
          </w:tcPr>
          <w:p w:rsidR="001A3B22" w:rsidRPr="007A0DBC" w:rsidRDefault="001A3B22" w:rsidP="003C7591">
            <w:pPr>
              <w:spacing w:after="120"/>
              <w:rPr>
                <w:rStyle w:val="gt-baf-cell"/>
                <w:rFonts w:ascii="Times New Roman" w:hAnsi="Times New Roman"/>
                <w:sz w:val="24"/>
                <w:szCs w:val="24"/>
              </w:rPr>
            </w:pPr>
            <w:r w:rsidRPr="007A0DBC">
              <w:rPr>
                <w:rStyle w:val="gt-baf-cell"/>
                <w:rFonts w:ascii="Times New Roman" w:hAnsi="Times New Roman"/>
                <w:sz w:val="24"/>
                <w:szCs w:val="24"/>
              </w:rPr>
              <w:t>Должность:</w:t>
            </w:r>
            <w:r w:rsidRPr="007A0DBC">
              <w:rPr>
                <w:rStyle w:val="gt-baf-cell"/>
                <w:rFonts w:ascii="Times New Roman" w:hAnsi="Times New Roman"/>
                <w:sz w:val="24"/>
                <w:szCs w:val="24"/>
              </w:rPr>
              <w:tab/>
            </w:r>
            <w:r w:rsidRPr="007A0DBC">
              <w:rPr>
                <w:rStyle w:val="gt-baf-cell"/>
                <w:rFonts w:ascii="Times New Roman" w:hAnsi="Times New Roman"/>
                <w:sz w:val="24"/>
                <w:szCs w:val="24"/>
              </w:rPr>
              <w:tab/>
            </w:r>
            <w:r w:rsidRPr="007A0DBC">
              <w:rPr>
                <w:rFonts w:ascii="Times New Roman" w:hAnsi="Times New Roman"/>
                <w:sz w:val="24"/>
                <w:szCs w:val="24"/>
              </w:rPr>
              <w:t>{</w:t>
            </w:r>
            <w:r w:rsidRPr="007A0DBC">
              <w:rPr>
                <w:rFonts w:ascii="Times New Roman" w:hAnsi="Times New Roman"/>
                <w:sz w:val="24"/>
                <w:szCs w:val="24"/>
                <w:lang w:val="en-US"/>
              </w:rPr>
              <w:t>dol</w:t>
            </w:r>
            <w:r w:rsidRPr="007A0DBC">
              <w:rPr>
                <w:rFonts w:ascii="Times New Roman" w:hAnsi="Times New Roman"/>
                <w:sz w:val="24"/>
                <w:szCs w:val="24"/>
              </w:rPr>
              <w:t>}</w:t>
            </w:r>
            <w:r w:rsidRPr="007A0DBC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1A3B22" w:rsidRPr="007A0DBC" w:rsidRDefault="001A3B22" w:rsidP="003C7591">
            <w:pPr>
              <w:spacing w:after="120"/>
              <w:rPr>
                <w:rStyle w:val="gt-baf-cell"/>
                <w:rFonts w:ascii="Times New Roman" w:hAnsi="Times New Roman"/>
                <w:sz w:val="24"/>
                <w:szCs w:val="24"/>
              </w:rPr>
            </w:pPr>
            <w:r>
              <w:rPr>
                <w:rStyle w:val="gt-baf-cell"/>
                <w:rFonts w:ascii="Times New Roman" w:hAnsi="Times New Roman"/>
                <w:sz w:val="24"/>
                <w:szCs w:val="24"/>
              </w:rPr>
              <w:t>педагогический:</w:t>
            </w:r>
            <w:r>
              <w:rPr>
                <w:rStyle w:val="gt-baf-cell"/>
                <w:rFonts w:ascii="Times New Roman" w:hAnsi="Times New Roman"/>
                <w:sz w:val="24"/>
                <w:szCs w:val="24"/>
              </w:rPr>
              <w:tab/>
            </w:r>
            <w:r w:rsidRPr="007A0DBC">
              <w:rPr>
                <w:rStyle w:val="gt-baf-cell"/>
                <w:rFonts w:ascii="Times New Roman" w:hAnsi="Times New Roman"/>
                <w:sz w:val="24"/>
                <w:szCs w:val="24"/>
              </w:rPr>
              <w:t>{</w:t>
            </w:r>
            <w:r w:rsidRPr="007A0DBC">
              <w:rPr>
                <w:rStyle w:val="gt-baf-cell"/>
                <w:rFonts w:ascii="Times New Roman" w:hAnsi="Times New Roman"/>
                <w:sz w:val="24"/>
                <w:szCs w:val="24"/>
                <w:lang w:val="en-US"/>
              </w:rPr>
              <w:t>Ps</w:t>
            </w:r>
            <w:r w:rsidRPr="007A0DBC">
              <w:rPr>
                <w:rStyle w:val="gt-baf-cell"/>
                <w:rFonts w:ascii="Times New Roman" w:hAnsi="Times New Roman"/>
                <w:sz w:val="24"/>
                <w:szCs w:val="24"/>
              </w:rPr>
              <w:t>}</w:t>
            </w:r>
            <w:r w:rsidRPr="007A0DBC">
              <w:rPr>
                <w:rStyle w:val="gt-baf-cell"/>
                <w:rFonts w:ascii="Times New Roman" w:hAnsi="Times New Roman"/>
                <w:sz w:val="24"/>
                <w:szCs w:val="24"/>
              </w:rPr>
              <w:tab/>
            </w:r>
          </w:p>
          <w:p w:rsidR="001A3B22" w:rsidRPr="007A0DBC" w:rsidRDefault="001A3B22" w:rsidP="003C7591">
            <w:pPr>
              <w:spacing w:after="120"/>
              <w:rPr>
                <w:rStyle w:val="gt-baf-cell"/>
                <w:rFonts w:ascii="Times New Roman" w:hAnsi="Times New Roman"/>
                <w:sz w:val="24"/>
                <w:szCs w:val="24"/>
              </w:rPr>
            </w:pPr>
            <w:r w:rsidRPr="007A0DBC">
              <w:rPr>
                <w:rStyle w:val="gt-baf-cell"/>
                <w:rFonts w:ascii="Times New Roman" w:hAnsi="Times New Roman"/>
                <w:sz w:val="24"/>
                <w:szCs w:val="24"/>
              </w:rPr>
              <w:t>Срок действия:</w:t>
            </w:r>
            <w:r w:rsidRPr="007A0DBC">
              <w:rPr>
                <w:rStyle w:val="gt-baf-cell"/>
                <w:rFonts w:ascii="Times New Roman" w:hAnsi="Times New Roman"/>
                <w:sz w:val="24"/>
                <w:szCs w:val="24"/>
              </w:rPr>
              <w:tab/>
              <w:t>{</w:t>
            </w:r>
            <w:r w:rsidRPr="007A0DBC">
              <w:rPr>
                <w:rStyle w:val="gt-baf-cell"/>
                <w:rFonts w:ascii="Times New Roman" w:hAnsi="Times New Roman"/>
                <w:sz w:val="24"/>
                <w:szCs w:val="24"/>
                <w:lang w:val="en-US"/>
              </w:rPr>
              <w:t>srok</w:t>
            </w:r>
            <w:r w:rsidRPr="007A0DBC">
              <w:rPr>
                <w:rStyle w:val="gt-baf-cell"/>
                <w:rFonts w:ascii="Times New Roman" w:hAnsi="Times New Roman"/>
                <w:sz w:val="24"/>
                <w:szCs w:val="24"/>
              </w:rPr>
              <w:t>}</w:t>
            </w:r>
            <w:r w:rsidRPr="007A0DBC">
              <w:rPr>
                <w:rStyle w:val="gt-baf-cell"/>
                <w:rFonts w:ascii="Times New Roman" w:hAnsi="Times New Roman"/>
                <w:sz w:val="24"/>
                <w:szCs w:val="24"/>
              </w:rPr>
              <w:tab/>
            </w:r>
          </w:p>
        </w:tc>
      </w:tr>
    </w:tbl>
    <w:p w:rsidR="001A3B22" w:rsidRPr="007A0DBC" w:rsidRDefault="001A3B22" w:rsidP="00EA4C3D">
      <w:pPr>
        <w:spacing w:after="120"/>
        <w:rPr>
          <w:rStyle w:val="gt-baf-cell"/>
          <w:rFonts w:ascii="Times New Roman" w:hAnsi="Times New Roman"/>
          <w:sz w:val="24"/>
          <w:szCs w:val="24"/>
        </w:rPr>
      </w:pPr>
      <w:r w:rsidRPr="007A0DBC">
        <w:rPr>
          <w:rStyle w:val="gt-baf-cell"/>
          <w:rFonts w:ascii="Times New Roman" w:hAnsi="Times New Roman"/>
          <w:sz w:val="24"/>
          <w:szCs w:val="24"/>
        </w:rPr>
        <w:t>Дата получения категории:</w:t>
      </w:r>
      <w:r w:rsidRPr="007A0DBC">
        <w:rPr>
          <w:rStyle w:val="gt-baf-cell"/>
          <w:rFonts w:ascii="Times New Roman" w:hAnsi="Times New Roman"/>
          <w:sz w:val="24"/>
          <w:szCs w:val="24"/>
        </w:rPr>
        <w:tab/>
        <w:t>{</w:t>
      </w:r>
      <w:r w:rsidRPr="007A0DBC">
        <w:rPr>
          <w:rStyle w:val="gt-baf-cell"/>
          <w:rFonts w:ascii="Times New Roman" w:hAnsi="Times New Roman"/>
          <w:sz w:val="24"/>
          <w:szCs w:val="24"/>
          <w:lang w:val="en-US"/>
        </w:rPr>
        <w:t>datekat</w:t>
      </w:r>
      <w:r w:rsidRPr="007A0DBC">
        <w:rPr>
          <w:rStyle w:val="gt-baf-cell"/>
          <w:rFonts w:ascii="Times New Roman" w:hAnsi="Times New Roman"/>
          <w:sz w:val="24"/>
          <w:szCs w:val="24"/>
        </w:rPr>
        <w:t>}</w:t>
      </w:r>
    </w:p>
    <w:p w:rsidR="001A3B22" w:rsidRPr="00F91C67" w:rsidRDefault="001A3B22" w:rsidP="00FF2E1E">
      <w:pPr>
        <w:spacing w:after="120"/>
        <w:jc w:val="center"/>
        <w:rPr>
          <w:rStyle w:val="gt-baf-cell"/>
          <w:rFonts w:ascii="Times New Roman" w:hAnsi="Times New Roman"/>
          <w:b/>
          <w:sz w:val="28"/>
          <w:szCs w:val="28"/>
        </w:rPr>
      </w:pPr>
      <w:r w:rsidRPr="00F91C67">
        <w:rPr>
          <w:rStyle w:val="gt-baf-cell"/>
          <w:rFonts w:ascii="Times New Roman" w:hAnsi="Times New Roman"/>
          <w:b/>
          <w:sz w:val="28"/>
          <w:szCs w:val="28"/>
        </w:rPr>
        <w:t>Курсы работника</w:t>
      </w:r>
    </w:p>
    <w:p w:rsidR="001A3B22" w:rsidRPr="007A0DBC" w:rsidRDefault="001A3B22" w:rsidP="003C7591">
      <w:pPr>
        <w:spacing w:after="120"/>
        <w:rPr>
          <w:rStyle w:val="gt-baf-cell"/>
          <w:rFonts w:ascii="Times New Roman" w:hAnsi="Times New Roman"/>
          <w:sz w:val="24"/>
          <w:szCs w:val="24"/>
        </w:rPr>
      </w:pPr>
    </w:p>
    <w:sectPr w:rsidR="001A3B22" w:rsidRPr="007A0DBC" w:rsidSect="00E65B2B">
      <w:pgSz w:w="11907" w:h="16840" w:code="9"/>
      <w:pgMar w:top="85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5E91"/>
    <w:rsid w:val="00003A73"/>
    <w:rsid w:val="00007690"/>
    <w:rsid w:val="00007D43"/>
    <w:rsid w:val="00012CBA"/>
    <w:rsid w:val="00013D4B"/>
    <w:rsid w:val="000227B7"/>
    <w:rsid w:val="00030779"/>
    <w:rsid w:val="00065DFB"/>
    <w:rsid w:val="00077D63"/>
    <w:rsid w:val="000A656D"/>
    <w:rsid w:val="000B12EE"/>
    <w:rsid w:val="000C155E"/>
    <w:rsid w:val="000C7F35"/>
    <w:rsid w:val="000D4434"/>
    <w:rsid w:val="000F1D5A"/>
    <w:rsid w:val="000F245F"/>
    <w:rsid w:val="001132F1"/>
    <w:rsid w:val="0016281C"/>
    <w:rsid w:val="00174D65"/>
    <w:rsid w:val="00186ADE"/>
    <w:rsid w:val="001A3B22"/>
    <w:rsid w:val="001A655F"/>
    <w:rsid w:val="001F356D"/>
    <w:rsid w:val="00265D49"/>
    <w:rsid w:val="00283FFC"/>
    <w:rsid w:val="00287B20"/>
    <w:rsid w:val="00292B3D"/>
    <w:rsid w:val="002941A5"/>
    <w:rsid w:val="00297AF1"/>
    <w:rsid w:val="002A419C"/>
    <w:rsid w:val="0030669F"/>
    <w:rsid w:val="00321F2E"/>
    <w:rsid w:val="00331E32"/>
    <w:rsid w:val="00356854"/>
    <w:rsid w:val="0038452D"/>
    <w:rsid w:val="0039298F"/>
    <w:rsid w:val="003C33EA"/>
    <w:rsid w:val="003C753C"/>
    <w:rsid w:val="003C7591"/>
    <w:rsid w:val="003F3498"/>
    <w:rsid w:val="004073DA"/>
    <w:rsid w:val="00410668"/>
    <w:rsid w:val="00422008"/>
    <w:rsid w:val="00422421"/>
    <w:rsid w:val="00430372"/>
    <w:rsid w:val="00433D24"/>
    <w:rsid w:val="0044107F"/>
    <w:rsid w:val="00443630"/>
    <w:rsid w:val="004566A9"/>
    <w:rsid w:val="0048049D"/>
    <w:rsid w:val="00480A34"/>
    <w:rsid w:val="00493FCE"/>
    <w:rsid w:val="004A6A04"/>
    <w:rsid w:val="004B2D03"/>
    <w:rsid w:val="004B6A0A"/>
    <w:rsid w:val="004E64A2"/>
    <w:rsid w:val="00504771"/>
    <w:rsid w:val="00506C29"/>
    <w:rsid w:val="005072D7"/>
    <w:rsid w:val="005670E0"/>
    <w:rsid w:val="005730AC"/>
    <w:rsid w:val="00586BA6"/>
    <w:rsid w:val="005E6F3F"/>
    <w:rsid w:val="00613434"/>
    <w:rsid w:val="006168A5"/>
    <w:rsid w:val="006243BB"/>
    <w:rsid w:val="0062733B"/>
    <w:rsid w:val="0064641D"/>
    <w:rsid w:val="006472D8"/>
    <w:rsid w:val="006D6157"/>
    <w:rsid w:val="006E073F"/>
    <w:rsid w:val="00712085"/>
    <w:rsid w:val="0073159B"/>
    <w:rsid w:val="00737FC6"/>
    <w:rsid w:val="0074114C"/>
    <w:rsid w:val="007A0DBC"/>
    <w:rsid w:val="007A281D"/>
    <w:rsid w:val="007B4F71"/>
    <w:rsid w:val="007D12BF"/>
    <w:rsid w:val="007D7E8F"/>
    <w:rsid w:val="007E469E"/>
    <w:rsid w:val="00801698"/>
    <w:rsid w:val="00823C11"/>
    <w:rsid w:val="00833317"/>
    <w:rsid w:val="0083365F"/>
    <w:rsid w:val="00835E91"/>
    <w:rsid w:val="00837485"/>
    <w:rsid w:val="00855644"/>
    <w:rsid w:val="008B68DC"/>
    <w:rsid w:val="008D27CB"/>
    <w:rsid w:val="008D6F64"/>
    <w:rsid w:val="008E25C9"/>
    <w:rsid w:val="00910CD2"/>
    <w:rsid w:val="00932B62"/>
    <w:rsid w:val="00970AAE"/>
    <w:rsid w:val="009930FF"/>
    <w:rsid w:val="009A043A"/>
    <w:rsid w:val="009B34E9"/>
    <w:rsid w:val="00A4689A"/>
    <w:rsid w:val="00A570E2"/>
    <w:rsid w:val="00A6736F"/>
    <w:rsid w:val="00A74022"/>
    <w:rsid w:val="00A84C2F"/>
    <w:rsid w:val="00A90BFD"/>
    <w:rsid w:val="00A939D9"/>
    <w:rsid w:val="00AC1C0A"/>
    <w:rsid w:val="00AC42CE"/>
    <w:rsid w:val="00B13D43"/>
    <w:rsid w:val="00B147DE"/>
    <w:rsid w:val="00B34869"/>
    <w:rsid w:val="00B55B15"/>
    <w:rsid w:val="00B60DE6"/>
    <w:rsid w:val="00B66597"/>
    <w:rsid w:val="00BB7FBC"/>
    <w:rsid w:val="00BC3A66"/>
    <w:rsid w:val="00BD28B1"/>
    <w:rsid w:val="00C23C13"/>
    <w:rsid w:val="00C30525"/>
    <w:rsid w:val="00C62197"/>
    <w:rsid w:val="00C74F65"/>
    <w:rsid w:val="00C850AE"/>
    <w:rsid w:val="00CA74CD"/>
    <w:rsid w:val="00CB3C0F"/>
    <w:rsid w:val="00CB59E2"/>
    <w:rsid w:val="00CE1289"/>
    <w:rsid w:val="00D006EF"/>
    <w:rsid w:val="00D31207"/>
    <w:rsid w:val="00D91B29"/>
    <w:rsid w:val="00DA4498"/>
    <w:rsid w:val="00DA65B8"/>
    <w:rsid w:val="00DB5123"/>
    <w:rsid w:val="00DC2C97"/>
    <w:rsid w:val="00DD102A"/>
    <w:rsid w:val="00DE784F"/>
    <w:rsid w:val="00E14FC2"/>
    <w:rsid w:val="00E2224E"/>
    <w:rsid w:val="00E223D4"/>
    <w:rsid w:val="00E22B82"/>
    <w:rsid w:val="00E273B5"/>
    <w:rsid w:val="00E303B2"/>
    <w:rsid w:val="00E47CAC"/>
    <w:rsid w:val="00E61DF5"/>
    <w:rsid w:val="00E631EF"/>
    <w:rsid w:val="00E65B2B"/>
    <w:rsid w:val="00E9741A"/>
    <w:rsid w:val="00EA4C3D"/>
    <w:rsid w:val="00ED1524"/>
    <w:rsid w:val="00ED1B6B"/>
    <w:rsid w:val="00F4708D"/>
    <w:rsid w:val="00F52455"/>
    <w:rsid w:val="00F60A21"/>
    <w:rsid w:val="00F7179A"/>
    <w:rsid w:val="00F91C67"/>
    <w:rsid w:val="00F92020"/>
    <w:rsid w:val="00F93C0F"/>
    <w:rsid w:val="00FA040E"/>
    <w:rsid w:val="00FF0EF2"/>
    <w:rsid w:val="00FF10E3"/>
    <w:rsid w:val="00FF2E1E"/>
    <w:rsid w:val="00FF7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F65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t-baf-cell">
    <w:name w:val="gt-baf-cell"/>
    <w:basedOn w:val="DefaultParagraphFont"/>
    <w:uiPriority w:val="99"/>
    <w:rsid w:val="00835E91"/>
    <w:rPr>
      <w:rFonts w:cs="Times New Roman"/>
    </w:rPr>
  </w:style>
  <w:style w:type="table" w:styleId="TableGrid">
    <w:name w:val="Table Grid"/>
    <w:basedOn w:val="TableNormal"/>
    <w:uiPriority w:val="99"/>
    <w:rsid w:val="007E469E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465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65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5125">
                  <w:marLeft w:val="-184"/>
                  <w:marRight w:val="-1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6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46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65136">
                              <w:marLeft w:val="127"/>
                              <w:marRight w:val="12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65134">
                                      <w:marLeft w:val="-127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46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5140">
                  <w:marLeft w:val="-184"/>
                  <w:marRight w:val="-1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46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65143">
                              <w:marLeft w:val="127"/>
                              <w:marRight w:val="12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65132">
                                      <w:marLeft w:val="-127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110</TotalTime>
  <Pages>1</Pages>
  <Words>58</Words>
  <Characters>332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Dumon</dc:creator>
  <cp:keywords/>
  <dc:description/>
  <cp:lastModifiedBy>xtnrfz</cp:lastModifiedBy>
  <cp:revision>154</cp:revision>
  <dcterms:created xsi:type="dcterms:W3CDTF">2019-02-26T09:33:00Z</dcterms:created>
  <dcterms:modified xsi:type="dcterms:W3CDTF">2020-06-07T16:17:00Z</dcterms:modified>
</cp:coreProperties>
</file>